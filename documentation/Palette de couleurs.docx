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5982" w:rsidRPr="00855982" w:rsidRDefault="00384CEF" w:rsidP="00855982">
      <w:pPr>
        <w:pStyle w:val="Titre1"/>
      </w:pPr>
      <w:r>
        <w:t>Palette de couleurs</w:t>
      </w:r>
    </w:p>
    <w:p w:rsidR="00384CEF" w:rsidRDefault="00384CEF" w:rsidP="00384CEF">
      <w:r>
        <w:t>Palette 1</w:t>
      </w:r>
    </w:p>
    <w:tbl>
      <w:tblPr>
        <w:tblStyle w:val="TableauGrille1Clair"/>
        <w:tblW w:w="0" w:type="auto"/>
        <w:jc w:val="center"/>
        <w:tblLook w:val="04A0" w:firstRow="1" w:lastRow="0" w:firstColumn="1" w:lastColumn="0" w:noHBand="0" w:noVBand="1"/>
      </w:tblPr>
      <w:tblGrid>
        <w:gridCol w:w="4508"/>
        <w:gridCol w:w="4509"/>
      </w:tblGrid>
      <w:tr w:rsidR="00384CEF" w:rsidTr="00384C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384CEF" w:rsidRDefault="00384CEF" w:rsidP="00384CEF">
            <w:r>
              <w:t>Code Hexa</w:t>
            </w:r>
          </w:p>
        </w:tc>
        <w:tc>
          <w:tcPr>
            <w:tcW w:w="4509" w:type="dxa"/>
          </w:tcPr>
          <w:p w:rsidR="00384CEF" w:rsidRDefault="00384CEF" w:rsidP="00384C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Couleur</w:t>
            </w:r>
          </w:p>
        </w:tc>
      </w:tr>
      <w:tr w:rsidR="00384CEF" w:rsidTr="00384CE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384CEF" w:rsidRPr="00384CEF" w:rsidRDefault="00384CEF" w:rsidP="00384CEF">
            <w:pPr>
              <w:rPr>
                <w:b w:val="0"/>
              </w:rPr>
            </w:pPr>
            <w:r w:rsidRPr="00384CEF">
              <w:rPr>
                <w:b w:val="0"/>
              </w:rPr>
              <w:t>#FFF</w:t>
            </w:r>
          </w:p>
        </w:tc>
        <w:tc>
          <w:tcPr>
            <w:tcW w:w="4509" w:type="dxa"/>
            <w:tcBorders>
              <w:top w:val="single" w:sz="4" w:space="0" w:color="auto"/>
            </w:tcBorders>
          </w:tcPr>
          <w:p w:rsidR="00384CEF" w:rsidRDefault="00384CEF" w:rsidP="00384C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fr-CH" w:eastAsia="fr-CH"/>
              </w:rPr>
              <w:drawing>
                <wp:inline distT="0" distB="0" distL="0" distR="0" wp14:anchorId="365C72B0" wp14:editId="4ACD5D13">
                  <wp:extent cx="1587398" cy="189865"/>
                  <wp:effectExtent l="0" t="0" r="0" b="635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8985" cy="2056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4CEF" w:rsidTr="00384CE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384CEF" w:rsidRPr="00384CEF" w:rsidRDefault="00384CEF" w:rsidP="00384CEF">
            <w:pPr>
              <w:rPr>
                <w:b w:val="0"/>
              </w:rPr>
            </w:pPr>
            <w:r w:rsidRPr="00384CEF">
              <w:rPr>
                <w:b w:val="0"/>
              </w:rPr>
              <w:t>#000</w:t>
            </w:r>
          </w:p>
        </w:tc>
        <w:tc>
          <w:tcPr>
            <w:tcW w:w="4509" w:type="dxa"/>
          </w:tcPr>
          <w:p w:rsidR="00384CEF" w:rsidRDefault="00384CEF" w:rsidP="00384C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fr-CH" w:eastAsia="fr-CH"/>
              </w:rPr>
              <w:drawing>
                <wp:inline distT="0" distB="0" distL="0" distR="0" wp14:anchorId="10BF7C66" wp14:editId="2D5B4BB5">
                  <wp:extent cx="1647825" cy="175565"/>
                  <wp:effectExtent l="0" t="0" r="0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7350" cy="1819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4CEF" w:rsidTr="00384CE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384CEF" w:rsidRPr="00384CEF" w:rsidRDefault="00384CEF" w:rsidP="00384CEF">
            <w:pPr>
              <w:rPr>
                <w:b w:val="0"/>
              </w:rPr>
            </w:pPr>
            <w:r w:rsidRPr="00384CEF">
              <w:rPr>
                <w:b w:val="0"/>
              </w:rPr>
              <w:t>#201C19</w:t>
            </w:r>
          </w:p>
        </w:tc>
        <w:tc>
          <w:tcPr>
            <w:tcW w:w="4509" w:type="dxa"/>
          </w:tcPr>
          <w:p w:rsidR="00384CEF" w:rsidRDefault="00384CEF" w:rsidP="00384C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fr-CH" w:eastAsia="fr-CH"/>
              </w:rPr>
              <w:drawing>
                <wp:inline distT="0" distB="0" distL="0" distR="0" wp14:anchorId="05F4862E" wp14:editId="1BC113E1">
                  <wp:extent cx="1656955" cy="190195"/>
                  <wp:effectExtent l="0" t="0" r="635" b="635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5980" cy="1923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4CEF" w:rsidTr="00384CE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384CEF" w:rsidRPr="00384CEF" w:rsidRDefault="00384CEF" w:rsidP="00384CEF">
            <w:pPr>
              <w:rPr>
                <w:b w:val="0"/>
              </w:rPr>
            </w:pPr>
            <w:r w:rsidRPr="00384CEF">
              <w:rPr>
                <w:b w:val="0"/>
              </w:rPr>
              <w:t>#807761</w:t>
            </w:r>
          </w:p>
        </w:tc>
        <w:tc>
          <w:tcPr>
            <w:tcW w:w="4509" w:type="dxa"/>
          </w:tcPr>
          <w:p w:rsidR="00384CEF" w:rsidRDefault="00384CEF" w:rsidP="00384CEF">
            <w:pPr>
              <w:tabs>
                <w:tab w:val="left" w:pos="91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fr-CH" w:eastAsia="fr-CH"/>
              </w:rPr>
              <w:drawing>
                <wp:inline distT="0" distB="0" distL="0" distR="0" wp14:anchorId="1044A136" wp14:editId="33E956DB">
                  <wp:extent cx="1652297" cy="168249"/>
                  <wp:effectExtent l="0" t="0" r="0" b="381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8957" cy="1954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55982" w:rsidRDefault="00855982" w:rsidP="00384CEF"/>
    <w:p w:rsidR="00384CEF" w:rsidRDefault="00414094" w:rsidP="00384CEF">
      <w:r>
        <w:t>Palette 2</w:t>
      </w:r>
    </w:p>
    <w:tbl>
      <w:tblPr>
        <w:tblStyle w:val="TableauGrille1Clair"/>
        <w:tblW w:w="0" w:type="auto"/>
        <w:jc w:val="center"/>
        <w:tblLook w:val="04A0" w:firstRow="1" w:lastRow="0" w:firstColumn="1" w:lastColumn="0" w:noHBand="0" w:noVBand="1"/>
      </w:tblPr>
      <w:tblGrid>
        <w:gridCol w:w="4508"/>
        <w:gridCol w:w="4509"/>
      </w:tblGrid>
      <w:tr w:rsidR="00384CEF" w:rsidTr="00246B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384CEF" w:rsidRDefault="00384CEF" w:rsidP="00246BEE">
            <w:r>
              <w:t>Code Hexa</w:t>
            </w:r>
          </w:p>
        </w:tc>
        <w:tc>
          <w:tcPr>
            <w:tcW w:w="4509" w:type="dxa"/>
          </w:tcPr>
          <w:p w:rsidR="00384CEF" w:rsidRDefault="00384CEF" w:rsidP="00246B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Couleur</w:t>
            </w:r>
          </w:p>
        </w:tc>
      </w:tr>
      <w:tr w:rsidR="00384CEF" w:rsidTr="00246BE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384CEF" w:rsidRPr="00384CEF" w:rsidRDefault="00384CEF" w:rsidP="00384CEF">
            <w:pPr>
              <w:rPr>
                <w:b w:val="0"/>
              </w:rPr>
            </w:pPr>
            <w:r w:rsidRPr="00384CEF">
              <w:rPr>
                <w:b w:val="0"/>
              </w:rPr>
              <w:t>#FFF</w:t>
            </w:r>
          </w:p>
        </w:tc>
        <w:tc>
          <w:tcPr>
            <w:tcW w:w="4509" w:type="dxa"/>
            <w:tcBorders>
              <w:top w:val="single" w:sz="4" w:space="0" w:color="auto"/>
            </w:tcBorders>
          </w:tcPr>
          <w:p w:rsidR="00384CEF" w:rsidRDefault="00384CEF" w:rsidP="00384C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fr-CH" w:eastAsia="fr-CH"/>
              </w:rPr>
              <w:drawing>
                <wp:inline distT="0" distB="0" distL="0" distR="0" wp14:anchorId="696D4B2C" wp14:editId="20E9C907">
                  <wp:extent cx="1587398" cy="189865"/>
                  <wp:effectExtent l="0" t="0" r="0" b="635"/>
                  <wp:docPr id="14" name="Imag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8985" cy="2056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4CEF" w:rsidTr="00246BE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384CEF" w:rsidRPr="00384CEF" w:rsidRDefault="00384CEF" w:rsidP="00384CEF">
            <w:pPr>
              <w:rPr>
                <w:b w:val="0"/>
              </w:rPr>
            </w:pPr>
            <w:r w:rsidRPr="00384CEF">
              <w:rPr>
                <w:b w:val="0"/>
              </w:rPr>
              <w:t>#988D89</w:t>
            </w:r>
          </w:p>
        </w:tc>
        <w:tc>
          <w:tcPr>
            <w:tcW w:w="4509" w:type="dxa"/>
          </w:tcPr>
          <w:p w:rsidR="00384CEF" w:rsidRDefault="00384CEF" w:rsidP="00384C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fr-CH" w:eastAsia="fr-CH"/>
              </w:rPr>
              <w:drawing>
                <wp:inline distT="0" distB="0" distL="0" distR="0" wp14:anchorId="0A2AE6EE" wp14:editId="2AE9F78D">
                  <wp:extent cx="1592890" cy="182880"/>
                  <wp:effectExtent l="0" t="0" r="7620" b="7620"/>
                  <wp:docPr id="13" name="Imag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1094" cy="187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4CEF" w:rsidTr="00246BE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384CEF" w:rsidRPr="00384CEF" w:rsidRDefault="00384CEF" w:rsidP="00384CEF">
            <w:pPr>
              <w:rPr>
                <w:b w:val="0"/>
              </w:rPr>
            </w:pPr>
            <w:r w:rsidRPr="00384CEF">
              <w:rPr>
                <w:b w:val="0"/>
              </w:rPr>
              <w:t>#b29a8e</w:t>
            </w:r>
          </w:p>
        </w:tc>
        <w:tc>
          <w:tcPr>
            <w:tcW w:w="4509" w:type="dxa"/>
          </w:tcPr>
          <w:p w:rsidR="00384CEF" w:rsidRDefault="00384CEF" w:rsidP="00384C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fr-CH" w:eastAsia="fr-CH"/>
              </w:rPr>
              <w:drawing>
                <wp:inline distT="0" distB="0" distL="0" distR="0" wp14:anchorId="0F000721" wp14:editId="11C5F1D3">
                  <wp:extent cx="1578030" cy="168250"/>
                  <wp:effectExtent l="0" t="0" r="3175" b="3810"/>
                  <wp:docPr id="15" name="Imag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5206" cy="174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4CEF" w:rsidTr="00246BE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384CEF" w:rsidRPr="00384CEF" w:rsidRDefault="00384CEF" w:rsidP="00384CEF">
            <w:pPr>
              <w:rPr>
                <w:b w:val="0"/>
              </w:rPr>
            </w:pPr>
            <w:r w:rsidRPr="00384CEF">
              <w:rPr>
                <w:b w:val="0"/>
              </w:rPr>
              <w:t>#D1CAB7</w:t>
            </w:r>
          </w:p>
        </w:tc>
        <w:tc>
          <w:tcPr>
            <w:tcW w:w="4509" w:type="dxa"/>
          </w:tcPr>
          <w:p w:rsidR="00384CEF" w:rsidRDefault="00384CEF" w:rsidP="00384CEF">
            <w:pPr>
              <w:tabs>
                <w:tab w:val="left" w:pos="91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fr-CH" w:eastAsia="fr-CH"/>
              </w:rPr>
              <w:drawing>
                <wp:inline distT="0" distB="0" distL="0" distR="0" wp14:anchorId="5AC562E2" wp14:editId="067F1E09">
                  <wp:extent cx="1554603" cy="189865"/>
                  <wp:effectExtent l="0" t="0" r="7620" b="635"/>
                  <wp:docPr id="17" name="Imag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2762" cy="194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4CEF" w:rsidTr="00246BE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384CEF" w:rsidRPr="00384CEF" w:rsidRDefault="00384CEF" w:rsidP="00384CEF">
            <w:pPr>
              <w:rPr>
                <w:b w:val="0"/>
              </w:rPr>
            </w:pPr>
            <w:r w:rsidRPr="00384CEF">
              <w:rPr>
                <w:b w:val="0"/>
              </w:rPr>
              <w:t>#000</w:t>
            </w:r>
          </w:p>
        </w:tc>
        <w:tc>
          <w:tcPr>
            <w:tcW w:w="4509" w:type="dxa"/>
          </w:tcPr>
          <w:p w:rsidR="00384CEF" w:rsidRDefault="00384CEF" w:rsidP="00384C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fr-CH" w:eastAsia="fr-CH"/>
              </w:rPr>
              <w:drawing>
                <wp:inline distT="0" distB="0" distL="0" distR="0" wp14:anchorId="28138E1F" wp14:editId="113FF93B">
                  <wp:extent cx="1644962" cy="190195"/>
                  <wp:effectExtent l="0" t="0" r="0" b="635"/>
                  <wp:docPr id="18" name="Imag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1292" cy="1978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84CEF" w:rsidRDefault="00384CEF" w:rsidP="00384CEF"/>
    <w:p w:rsidR="00384CEF" w:rsidRDefault="00414094" w:rsidP="00384CEF">
      <w:r>
        <w:t>Palette 3</w:t>
      </w:r>
    </w:p>
    <w:tbl>
      <w:tblPr>
        <w:tblStyle w:val="TableauGrille1Clair"/>
        <w:tblW w:w="0" w:type="auto"/>
        <w:jc w:val="center"/>
        <w:tblLook w:val="04A0" w:firstRow="1" w:lastRow="0" w:firstColumn="1" w:lastColumn="0" w:noHBand="0" w:noVBand="1"/>
      </w:tblPr>
      <w:tblGrid>
        <w:gridCol w:w="4508"/>
        <w:gridCol w:w="4509"/>
      </w:tblGrid>
      <w:tr w:rsidR="00384CEF" w:rsidTr="00246B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384CEF" w:rsidRDefault="00384CEF" w:rsidP="00246BEE">
            <w:r>
              <w:t>Code Hexa</w:t>
            </w:r>
          </w:p>
        </w:tc>
        <w:tc>
          <w:tcPr>
            <w:tcW w:w="4509" w:type="dxa"/>
          </w:tcPr>
          <w:p w:rsidR="00384CEF" w:rsidRDefault="00384CEF" w:rsidP="00246B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Couleur</w:t>
            </w:r>
          </w:p>
        </w:tc>
      </w:tr>
      <w:tr w:rsidR="00384CEF" w:rsidTr="00246BE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384CEF" w:rsidRPr="00384CEF" w:rsidRDefault="00384CEF" w:rsidP="00246BEE">
            <w:pPr>
              <w:rPr>
                <w:b w:val="0"/>
              </w:rPr>
            </w:pPr>
            <w:r w:rsidRPr="00384CEF">
              <w:rPr>
                <w:b w:val="0"/>
              </w:rPr>
              <w:t>#FFF</w:t>
            </w:r>
          </w:p>
        </w:tc>
        <w:tc>
          <w:tcPr>
            <w:tcW w:w="4509" w:type="dxa"/>
            <w:tcBorders>
              <w:top w:val="single" w:sz="4" w:space="0" w:color="auto"/>
            </w:tcBorders>
          </w:tcPr>
          <w:p w:rsidR="00384CEF" w:rsidRDefault="00384CEF" w:rsidP="00246B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fr-CH" w:eastAsia="fr-CH"/>
              </w:rPr>
              <w:drawing>
                <wp:inline distT="0" distB="0" distL="0" distR="0" wp14:anchorId="1C2EE5DA" wp14:editId="4E34A985">
                  <wp:extent cx="1587398" cy="189865"/>
                  <wp:effectExtent l="0" t="0" r="0" b="635"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8985" cy="2056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4CEF" w:rsidTr="00246BE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384CEF" w:rsidRPr="00384CEF" w:rsidRDefault="00414094" w:rsidP="00414094">
            <w:pPr>
              <w:rPr>
                <w:b w:val="0"/>
              </w:rPr>
            </w:pPr>
            <w:r w:rsidRPr="00414094">
              <w:rPr>
                <w:b w:val="0"/>
              </w:rPr>
              <w:t>#7F3131</w:t>
            </w:r>
          </w:p>
        </w:tc>
        <w:tc>
          <w:tcPr>
            <w:tcW w:w="4509" w:type="dxa"/>
          </w:tcPr>
          <w:p w:rsidR="00384CEF" w:rsidRPr="00414094" w:rsidRDefault="00414094" w:rsidP="00246B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fr-CH" w:eastAsia="fr-CH"/>
              </w:rPr>
              <w:drawing>
                <wp:inline distT="0" distB="0" distL="0" distR="0" wp14:anchorId="64E689E5" wp14:editId="570EB802">
                  <wp:extent cx="1638690" cy="167640"/>
                  <wp:effectExtent l="0" t="0" r="0" b="3810"/>
                  <wp:docPr id="19" name="Imag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3651" cy="176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4CEF" w:rsidTr="00246BE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384CEF" w:rsidRPr="00384CEF" w:rsidRDefault="00414094" w:rsidP="00246BEE">
            <w:pPr>
              <w:rPr>
                <w:b w:val="0"/>
              </w:rPr>
            </w:pPr>
            <w:r w:rsidRPr="00414094">
              <w:rPr>
                <w:b w:val="0"/>
              </w:rPr>
              <w:t>#91796D</w:t>
            </w:r>
          </w:p>
        </w:tc>
        <w:tc>
          <w:tcPr>
            <w:tcW w:w="4509" w:type="dxa"/>
          </w:tcPr>
          <w:p w:rsidR="00384CEF" w:rsidRDefault="00414094" w:rsidP="00246B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fr-CH" w:eastAsia="fr-CH"/>
              </w:rPr>
              <w:drawing>
                <wp:inline distT="0" distB="0" distL="0" distR="0" wp14:anchorId="2F9171B5" wp14:editId="6CA8D025">
                  <wp:extent cx="1609090" cy="175565"/>
                  <wp:effectExtent l="0" t="0" r="0" b="0"/>
                  <wp:docPr id="20" name="Imag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6092" cy="183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4CEF" w:rsidTr="00246BE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384CEF" w:rsidRPr="00384CEF" w:rsidRDefault="00414094" w:rsidP="00246BEE">
            <w:pPr>
              <w:rPr>
                <w:b w:val="0"/>
              </w:rPr>
            </w:pPr>
            <w:r w:rsidRPr="00414094">
              <w:rPr>
                <w:b w:val="0"/>
              </w:rPr>
              <w:t>#F1ECDF</w:t>
            </w:r>
            <w:bookmarkStart w:id="0" w:name="_GoBack"/>
            <w:bookmarkEnd w:id="0"/>
          </w:p>
        </w:tc>
        <w:tc>
          <w:tcPr>
            <w:tcW w:w="4509" w:type="dxa"/>
          </w:tcPr>
          <w:p w:rsidR="00384CEF" w:rsidRDefault="00414094" w:rsidP="00246BEE">
            <w:pPr>
              <w:tabs>
                <w:tab w:val="left" w:pos="91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fr-CH" w:eastAsia="fr-CH"/>
              </w:rPr>
              <w:drawing>
                <wp:inline distT="0" distB="0" distL="0" distR="0" wp14:anchorId="7E01BC87" wp14:editId="610A8283">
                  <wp:extent cx="1631290" cy="212027"/>
                  <wp:effectExtent l="0" t="0" r="0" b="0"/>
                  <wp:docPr id="21" name="Imag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9128" cy="218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84CEF" w:rsidRPr="00855982" w:rsidRDefault="00384CEF" w:rsidP="00384CEF"/>
    <w:sectPr w:rsidR="00384CEF" w:rsidRPr="00855982" w:rsidSect="00855982">
      <w:footerReference w:type="default" r:id="rId21"/>
      <w:headerReference w:type="first" r:id="rId22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625C" w:rsidRDefault="00AB625C" w:rsidP="00855982">
      <w:pPr>
        <w:spacing w:after="0" w:line="240" w:lineRule="auto"/>
      </w:pPr>
      <w:r>
        <w:separator/>
      </w:r>
    </w:p>
  </w:endnote>
  <w:endnote w:type="continuationSeparator" w:id="0">
    <w:p w:rsidR="00AB625C" w:rsidRDefault="00AB625C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5982" w:rsidRDefault="00855982">
        <w:pPr>
          <w:pStyle w:val="Pieddepage"/>
        </w:pPr>
        <w:r>
          <w:rPr>
            <w:lang w:bidi="fr-FR"/>
          </w:rPr>
          <w:fldChar w:fldCharType="begin"/>
        </w:r>
        <w:r>
          <w:rPr>
            <w:lang w:bidi="fr-FR"/>
          </w:rPr>
          <w:instrText xml:space="preserve"> PAGE   \* MERGEFORMAT </w:instrText>
        </w:r>
        <w:r>
          <w:rPr>
            <w:lang w:bidi="fr-FR"/>
          </w:rPr>
          <w:fldChar w:fldCharType="separate"/>
        </w:r>
        <w:r w:rsidR="009F23B5">
          <w:rPr>
            <w:noProof/>
            <w:lang w:bidi="fr-FR"/>
          </w:rPr>
          <w:t>1</w:t>
        </w:r>
        <w:r>
          <w:rPr>
            <w:noProof/>
            <w:lang w:bidi="fr-F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625C" w:rsidRDefault="00AB625C" w:rsidP="00855982">
      <w:pPr>
        <w:spacing w:after="0" w:line="240" w:lineRule="auto"/>
      </w:pPr>
      <w:r>
        <w:separator/>
      </w:r>
    </w:p>
  </w:footnote>
  <w:footnote w:type="continuationSeparator" w:id="0">
    <w:p w:rsidR="00AB625C" w:rsidRDefault="00AB625C" w:rsidP="008559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aps/>
        <w:color w:val="323232" w:themeColor="text2"/>
        <w:sz w:val="20"/>
        <w:szCs w:val="20"/>
      </w:rPr>
      <w:alias w:val="Date "/>
      <w:tag w:val="Date "/>
      <w:id w:val="-304078227"/>
      <w:placeholder>
        <w:docPart w:val="2BCD86150C4944E4A53D311DD6FD587E"/>
      </w:placeholder>
      <w:dataBinding w:prefixMappings="xmlns:ns0='http://schemas.microsoft.com/office/2006/coverPageProps' " w:xpath="/ns0:CoverPageProperties[1]/ns0:PublishDate[1]" w:storeItemID="{55AF091B-3C7A-41E3-B477-F2FDAA23CFDA}"/>
      <w:date w:fullDate="2021-12-03T00:00:00Z">
        <w:dateFormat w:val="dd/MM/yy"/>
        <w:lid w:val="fr-FR"/>
        <w:storeMappedDataAs w:val="dateTime"/>
        <w:calendar w:val="gregorian"/>
      </w:date>
    </w:sdtPr>
    <w:sdtContent>
      <w:p w:rsidR="00384CEF" w:rsidRDefault="00384CEF">
        <w:pPr>
          <w:pStyle w:val="En-tte"/>
          <w:jc w:val="right"/>
          <w:rPr>
            <w:caps/>
            <w:color w:val="323232" w:themeColor="text2"/>
            <w:sz w:val="20"/>
            <w:szCs w:val="20"/>
          </w:rPr>
        </w:pPr>
        <w:r>
          <w:rPr>
            <w:caps/>
            <w:color w:val="323232" w:themeColor="text2"/>
            <w:sz w:val="20"/>
            <w:szCs w:val="20"/>
          </w:rPr>
          <w:t>03/12/21</w:t>
        </w:r>
      </w:p>
    </w:sdtContent>
  </w:sdt>
  <w:p w:rsidR="00384CEF" w:rsidRPr="00384CEF" w:rsidRDefault="00384CEF">
    <w:pPr>
      <w:pStyle w:val="En-tte"/>
      <w:jc w:val="center"/>
      <w:rPr>
        <w:color w:val="323232" w:themeColor="text2"/>
        <w:sz w:val="16"/>
        <w:szCs w:val="20"/>
      </w:rPr>
    </w:pPr>
    <w:sdt>
      <w:sdtPr>
        <w:rPr>
          <w:rFonts w:asciiTheme="majorHAnsi" w:eastAsiaTheme="majorEastAsia" w:hAnsiTheme="majorHAnsi" w:cstheme="majorBidi"/>
          <w:sz w:val="32"/>
          <w:szCs w:val="40"/>
        </w:rPr>
        <w:alias w:val="Titre"/>
        <w:tag w:val=""/>
        <w:id w:val="-484788024"/>
        <w:placeholder>
          <w:docPart w:val="0428DE88046240C9B576B5C3D36E2A7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Pr="00384CEF">
          <w:rPr>
            <w:rFonts w:asciiTheme="majorHAnsi" w:eastAsiaTheme="majorEastAsia" w:hAnsiTheme="majorHAnsi" w:cstheme="majorBidi"/>
            <w:sz w:val="32"/>
            <w:szCs w:val="40"/>
          </w:rPr>
          <w:t xml:space="preserve">GUI1- </w:t>
        </w:r>
        <w:proofErr w:type="spellStart"/>
        <w:r w:rsidRPr="00384CEF">
          <w:rPr>
            <w:rFonts w:asciiTheme="majorHAnsi" w:eastAsiaTheme="majorEastAsia" w:hAnsiTheme="majorHAnsi" w:cstheme="majorBidi"/>
            <w:sz w:val="32"/>
            <w:szCs w:val="40"/>
          </w:rPr>
          <w:t>What</w:t>
        </w:r>
        <w:proofErr w:type="spellEnd"/>
        <w:r w:rsidRPr="00384CEF">
          <w:rPr>
            <w:rFonts w:asciiTheme="majorHAnsi" w:eastAsiaTheme="majorEastAsia" w:hAnsiTheme="majorHAnsi" w:cstheme="majorBidi"/>
            <w:sz w:val="32"/>
            <w:szCs w:val="40"/>
          </w:rPr>
          <w:t xml:space="preserve"> the Dog</w:t>
        </w:r>
      </w:sdtContent>
    </w:sdt>
  </w:p>
  <w:p w:rsidR="00384CEF" w:rsidRDefault="00384CEF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0"/>
  </w:num>
  <w:num w:numId="14">
    <w:abstractNumId w:val="17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5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CEF"/>
    <w:rsid w:val="001D4362"/>
    <w:rsid w:val="00384CEF"/>
    <w:rsid w:val="00414094"/>
    <w:rsid w:val="007833A7"/>
    <w:rsid w:val="00855982"/>
    <w:rsid w:val="009F23B5"/>
    <w:rsid w:val="00A10484"/>
    <w:rsid w:val="00AB625C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C10B17"/>
  <w15:chartTrackingRefBased/>
  <w15:docId w15:val="{B7DCC6B5-FC18-48EB-927F-912D1567F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4CEF"/>
  </w:style>
  <w:style w:type="paragraph" w:styleId="Titre1">
    <w:name w:val="heading 1"/>
    <w:basedOn w:val="Normal"/>
    <w:next w:val="Normal"/>
    <w:link w:val="Titre1C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link w:val="TitreC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reCar">
    <w:name w:val="Titre Car"/>
    <w:basedOn w:val="Policepardfaut"/>
    <w:link w:val="Titr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855982"/>
    <w:pPr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55982"/>
  </w:style>
  <w:style w:type="character" w:customStyle="1" w:styleId="Titre1Car">
    <w:name w:val="Titre 1 Car"/>
    <w:basedOn w:val="Policepardfaut"/>
    <w:link w:val="Titre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Titre4Car">
    <w:name w:val="Titre 4 Car"/>
    <w:basedOn w:val="Policepardfaut"/>
    <w:link w:val="Titre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itre5Car">
    <w:name w:val="Titre 5 Car"/>
    <w:basedOn w:val="Policepardfaut"/>
    <w:link w:val="Titre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855982"/>
    <w:pPr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55982"/>
  </w:style>
  <w:style w:type="paragraph" w:styleId="Lgende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D4362"/>
    <w:rPr>
      <w:rFonts w:ascii="Segoe UI" w:hAnsi="Segoe UI" w:cs="Segoe UI"/>
      <w:szCs w:val="18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1D4362"/>
    <w:rPr>
      <w:szCs w:val="16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1D4362"/>
    <w:rPr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1D4362"/>
    <w:rPr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1D4362"/>
    <w:rPr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1D436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1D4362"/>
    <w:rPr>
      <w:b/>
      <w:bCs/>
      <w:szCs w:val="20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1D4362"/>
    <w:rPr>
      <w:rFonts w:ascii="Segoe UI" w:hAnsi="Segoe UI" w:cs="Segoe UI"/>
      <w:szCs w:val="16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1D4362"/>
    <w:rPr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1D4362"/>
    <w:rPr>
      <w:szCs w:val="20"/>
    </w:rPr>
  </w:style>
  <w:style w:type="character" w:styleId="CodeHTML">
    <w:name w:val="HTML Code"/>
    <w:basedOn w:val="Policepardfau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ClavierHTML">
    <w:name w:val="HTML Keyboard"/>
    <w:basedOn w:val="Policepardfau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1D4362"/>
    <w:rPr>
      <w:rFonts w:ascii="Consolas" w:hAnsi="Consolas"/>
      <w:szCs w:val="20"/>
    </w:rPr>
  </w:style>
  <w:style w:type="character" w:styleId="MachinecrireHTML">
    <w:name w:val="HTML Typewriter"/>
    <w:basedOn w:val="Policepardfau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Textedemacro">
    <w:name w:val="macro"/>
    <w:link w:val="TextedemacroC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1D4362"/>
    <w:rPr>
      <w:rFonts w:ascii="Consolas" w:hAnsi="Consolas"/>
      <w:szCs w:val="20"/>
    </w:rPr>
  </w:style>
  <w:style w:type="paragraph" w:styleId="Textebrut">
    <w:name w:val="Plain Text"/>
    <w:basedOn w:val="Normal"/>
    <w:link w:val="TextebrutC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1D4362"/>
    <w:rPr>
      <w:rFonts w:ascii="Consolas" w:hAnsi="Consolas"/>
      <w:szCs w:val="21"/>
    </w:rPr>
  </w:style>
  <w:style w:type="paragraph" w:styleId="Normalcentr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Lienhypertextesuivivisit">
    <w:name w:val="FollowedHyperlink"/>
    <w:basedOn w:val="Policepardfau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Lienhypertexte">
    <w:name w:val="Hyperlink"/>
    <w:basedOn w:val="Policepardfaut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Textedelespacerserv">
    <w:name w:val="Placeholder Text"/>
    <w:basedOn w:val="Policepardfaut"/>
    <w:uiPriority w:val="99"/>
    <w:semiHidden/>
    <w:rsid w:val="007833A7"/>
    <w:rPr>
      <w:color w:val="595959" w:themeColor="text1" w:themeTint="A6"/>
    </w:rPr>
  </w:style>
  <w:style w:type="character" w:styleId="Emphaseintense">
    <w:name w:val="Intense Emphasis"/>
    <w:basedOn w:val="Policepardfau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FD262C"/>
    <w:rPr>
      <w:i/>
      <w:iCs/>
      <w:color w:val="B35E06" w:themeColor="accent1" w:themeShade="BF"/>
    </w:rPr>
  </w:style>
  <w:style w:type="character" w:styleId="Rfrenceintense">
    <w:name w:val="Intense Reference"/>
    <w:basedOn w:val="Policepardfau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character" w:customStyle="1" w:styleId="Textedelespacerserv0">
    <w:name w:val="Texte de l’espace réservé"/>
    <w:basedOn w:val="Policepardfaut"/>
    <w:uiPriority w:val="99"/>
    <w:semiHidden/>
    <w:rsid w:val="00384CEF"/>
    <w:rPr>
      <w:color w:val="808080"/>
    </w:rPr>
  </w:style>
  <w:style w:type="table" w:styleId="Grilledutableau">
    <w:name w:val="Table Grid"/>
    <w:basedOn w:val="TableauNormal"/>
    <w:uiPriority w:val="39"/>
    <w:rsid w:val="00384C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">
    <w:name w:val="Grid Table 1 Light"/>
    <w:basedOn w:val="TableauNormal"/>
    <w:uiPriority w:val="46"/>
    <w:rsid w:val="00384CE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glossaryDocument" Target="glossary/document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thony.BOUILLANT\AppData\Roaming\Microsoft\Templates\Conception%20Rapport%20(vierg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BCD86150C4944E4A53D311DD6FD587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E6A446F-C7E8-40BA-9E54-8F1E9CB8871E}"/>
      </w:docPartPr>
      <w:docPartBody>
        <w:p w:rsidR="00000000" w:rsidRDefault="005A1DBA" w:rsidP="005A1DBA">
          <w:pPr>
            <w:pStyle w:val="2BCD86150C4944E4A53D311DD6FD587E"/>
          </w:pPr>
          <w:r>
            <w:rPr>
              <w:rStyle w:val="Textedelespacerserv"/>
              <w:lang w:val="fr-FR"/>
            </w:rPr>
            <w:t>[Date]</w:t>
          </w:r>
        </w:p>
      </w:docPartBody>
    </w:docPart>
    <w:docPart>
      <w:docPartPr>
        <w:name w:val="0428DE88046240C9B576B5C3D36E2A7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AB4707B-978A-4872-896E-11BDFB5611AA}"/>
      </w:docPartPr>
      <w:docPartBody>
        <w:p w:rsidR="00000000" w:rsidRDefault="005A1DBA" w:rsidP="005A1DBA">
          <w:pPr>
            <w:pStyle w:val="0428DE88046240C9B576B5C3D36E2A79"/>
          </w:pPr>
          <w:r>
            <w:rPr>
              <w:color w:val="44546A" w:themeColor="text2"/>
              <w:sz w:val="20"/>
              <w:szCs w:val="20"/>
              <w:lang w:val="fr-FR"/>
            </w:rPr>
            <w:t>[Titre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DBA"/>
    <w:rsid w:val="005A1DBA"/>
    <w:rsid w:val="00BD5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37186A1EE59A44F8936ED75E8E86C903">
    <w:name w:val="37186A1EE59A44F8936ED75E8E86C903"/>
  </w:style>
  <w:style w:type="paragraph" w:customStyle="1" w:styleId="184A24ACBAFB404C925464228084A1C0">
    <w:name w:val="184A24ACBAFB404C925464228084A1C0"/>
  </w:style>
  <w:style w:type="paragraph" w:customStyle="1" w:styleId="2AE1AA7DF62E4493985DC14D90F70191">
    <w:name w:val="2AE1AA7DF62E4493985DC14D90F70191"/>
  </w:style>
  <w:style w:type="character" w:customStyle="1" w:styleId="Textedelespacerserv">
    <w:name w:val="Texte de l’espace réservé"/>
    <w:basedOn w:val="Policepardfaut"/>
    <w:uiPriority w:val="99"/>
    <w:semiHidden/>
    <w:rsid w:val="005A1DBA"/>
    <w:rPr>
      <w:color w:val="808080"/>
    </w:rPr>
  </w:style>
  <w:style w:type="paragraph" w:customStyle="1" w:styleId="3E9D1329D2C34DA2BE73ABF80E5A53C5">
    <w:name w:val="3E9D1329D2C34DA2BE73ABF80E5A53C5"/>
    <w:rsid w:val="005A1DBA"/>
  </w:style>
  <w:style w:type="paragraph" w:customStyle="1" w:styleId="2BCD86150C4944E4A53D311DD6FD587E">
    <w:name w:val="2BCD86150C4944E4A53D311DD6FD587E"/>
    <w:rsid w:val="005A1DBA"/>
  </w:style>
  <w:style w:type="paragraph" w:customStyle="1" w:styleId="0428DE88046240C9B576B5C3D36E2A79">
    <w:name w:val="0428DE88046240C9B576B5C3D36E2A79"/>
    <w:rsid w:val="005A1DB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CoverPageProperties xmlns="http://schemas.microsoft.com/office/2006/coverPageProps">
  <PublishDate>2021-12-03T00:00:00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Conception Rapport (vierge).dotx</Template>
  <TotalTime>14</TotalTime>
  <Pages>1</Pages>
  <Words>36</Words>
  <Characters>202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GUI1- What the Dog</dc:title>
  <dc:creator>BOUILLANT Anthony</dc:creator>
  <cp:lastModifiedBy>BOUILLANT Anthony</cp:lastModifiedBy>
  <cp:revision>1</cp:revision>
  <dcterms:created xsi:type="dcterms:W3CDTF">2021-12-03T09:32:00Z</dcterms:created>
  <dcterms:modified xsi:type="dcterms:W3CDTF">2021-12-03T09:46:00Z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